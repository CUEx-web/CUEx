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The first table is the name and contact info layout table. The second table is the objective table"/>
      </w:tblPr>
      <w:tblGrid>
        <w:gridCol w:w="4706"/>
        <w:gridCol w:w="3600"/>
      </w:tblGrid>
      <w:tr w:rsidR="007A0F44" w:rsidRPr="00565B06" w14:paraId="70838985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954E9B4" w14:textId="62872275" w:rsidR="007A0F44" w:rsidRPr="00565B06" w:rsidRDefault="00DE6FDA" w:rsidP="00174A87">
            <w:pPr>
              <w:pStyle w:val="Title"/>
            </w:pPr>
            <w:r>
              <w:t>Jericho</w:t>
            </w:r>
          </w:p>
          <w:p w14:paraId="199662A7" w14:textId="716E99FB" w:rsidR="007A0F44" w:rsidRPr="00565B06" w:rsidRDefault="00DE6FDA" w:rsidP="00174A87">
            <w:pPr>
              <w:pStyle w:val="Subtitle"/>
            </w:pPr>
            <w:r>
              <w:t>Principe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953665A" w14:textId="75D11F18" w:rsidR="007A0F44" w:rsidRDefault="005B4BD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51763B3E23E8B249ADCE10627B7D2A3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E6FDA">
                  <w:t>Hong Kong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F08CD38" wp14:editId="5FB5947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6DA66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8A61B0" w14:textId="52CB7121" w:rsidR="007A0F44" w:rsidRDefault="005B4BDD" w:rsidP="00174A87">
            <w:pPr>
              <w:pStyle w:val="ContactInfo"/>
            </w:pPr>
            <w:sdt>
              <w:sdtPr>
                <w:alias w:val="Enter phone number:"/>
                <w:tag w:val="Enter phone number:"/>
                <w:id w:val="381135673"/>
                <w:placeholder>
                  <w:docPart w:val="AEB65107B87BFE48B5627F0FFCE545F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E6FDA">
                  <w:t>6697 1890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0E739F" wp14:editId="4976906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73DFE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AD2725C" w14:textId="5EC4C71D" w:rsidR="007A0F44" w:rsidRDefault="005B4BDD" w:rsidP="00174A87">
            <w:pPr>
              <w:pStyle w:val="ContactInfo"/>
            </w:pPr>
            <w:sdt>
              <w:sdtPr>
                <w:alias w:val="Enter email address:"/>
                <w:tag w:val="Enter email address:"/>
                <w:id w:val="479813182"/>
                <w:placeholder>
                  <w:docPart w:val="C9DBB96CB4661341A9BC7029E86A73E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E6FDA">
                  <w:t>principe.jericho@gmail.com</w:t>
                </w:r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48E79A3" wp14:editId="48DD413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835EF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679E998" w14:textId="69AB9463" w:rsidR="007A0F44" w:rsidRDefault="005B4BDD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51AE4ADEF9E49D46B2546FE565DC3C9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DE6FDA">
                  <w:t>/</w:t>
                </w:r>
                <w:proofErr w:type="spellStart"/>
                <w:proofErr w:type="gramStart"/>
                <w:r w:rsidR="00DE6FDA">
                  <w:t>jerichoprincipe</w:t>
                </w:r>
                <w:proofErr w:type="spellEnd"/>
                <w:proofErr w:type="gramEnd"/>
              </w:sdtContent>
            </w:sdt>
            <w:r w:rsidR="007A0F44">
              <w:rPr>
                <w:lang w:val="en-GB" w:bidi="en-GB"/>
              </w:rPr>
              <w:t xml:space="preserve">  </w:t>
            </w:r>
            <w:r w:rsidR="007A0F44" w:rsidRPr="009D0878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6B1C0DD5" wp14:editId="2E4B9453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83496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E035292" w14:textId="20BA2447" w:rsidR="007A0F44" w:rsidRPr="00565B06" w:rsidRDefault="007A0F44" w:rsidP="00DE6FDA">
            <w:pPr>
              <w:pStyle w:val="ContactInfo"/>
              <w:ind w:right="220"/>
            </w:pPr>
            <w:r>
              <w:rPr>
                <w:lang w:val="en-GB" w:bidi="en-GB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he first table is the name and contact info layout table. The second table is the objective table"/>
      </w:tblPr>
      <w:tblGrid>
        <w:gridCol w:w="710"/>
        <w:gridCol w:w="8302"/>
      </w:tblGrid>
      <w:tr w:rsidR="000E24AC" w:rsidRPr="00565B06" w14:paraId="267D0892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13FB565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9E7B24C" wp14:editId="18AFB0A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44073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41EA3C2" w14:textId="552B48BD" w:rsidR="000E24AC" w:rsidRPr="0045439F" w:rsidRDefault="0045439F" w:rsidP="007850D1">
            <w:pPr>
              <w:pStyle w:val="Heading1"/>
              <w:outlineLvl w:val="0"/>
              <w:rPr>
                <w:b/>
                <w:bCs w:val="0"/>
              </w:rPr>
            </w:pPr>
            <w:r w:rsidRPr="0045439F">
              <w:rPr>
                <w:b/>
                <w:bCs w:val="0"/>
              </w:rPr>
              <w:t>Profile</w:t>
            </w:r>
          </w:p>
        </w:tc>
      </w:tr>
    </w:tbl>
    <w:p w14:paraId="25BE85C4" w14:textId="1A12D1ED" w:rsidR="00A77B4D" w:rsidRDefault="00F533EF" w:rsidP="007850D1">
      <w:r>
        <w:t xml:space="preserve">Eager and driven second year university student studying in the Chinese University of Hong Kong. Seeking </w:t>
      </w:r>
      <w:r w:rsidR="003B10EF">
        <w:t xml:space="preserve">to get into </w:t>
      </w:r>
      <w:r w:rsidR="00782B6C">
        <w:t xml:space="preserve">the Co-operative Education </w:t>
      </w:r>
      <w:proofErr w:type="spellStart"/>
      <w:r w:rsidR="00782B6C">
        <w:t>Programme</w:t>
      </w:r>
      <w:proofErr w:type="spellEnd"/>
      <w:r w:rsidR="00782B6C">
        <w:t xml:space="preserve"> </w:t>
      </w:r>
      <w:r w:rsidR="00592355">
        <w:t>to</w:t>
      </w:r>
      <w:r w:rsidR="00782B6C">
        <w:t xml:space="preserve"> find new opportunities for me to learn and try new things.</w:t>
      </w:r>
    </w:p>
    <w:p w14:paraId="220A03F5" w14:textId="77777777" w:rsidR="00F533EF" w:rsidRPr="00565B06" w:rsidRDefault="00F533EF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7"/>
        <w:gridCol w:w="8295"/>
      </w:tblGrid>
      <w:tr w:rsidR="00A77B4D" w:rsidRPr="00565B06" w14:paraId="0F67825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91E77A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719B6FD" wp14:editId="208DCF1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A9A3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0E0E96B" w14:textId="77777777" w:rsidR="00A77B4D" w:rsidRPr="00565B06" w:rsidRDefault="005B4BD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1D09FA780C8CF24B906792D00EF3F3A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en-GB" w:bidi="en-GB"/>
                  </w:rPr>
                  <w:t>Education</w:t>
                </w:r>
              </w:sdtContent>
            </w:sdt>
          </w:p>
        </w:tc>
      </w:tr>
    </w:tbl>
    <w:p w14:paraId="11009C00" w14:textId="77AB5872" w:rsidR="007C0E0E" w:rsidRPr="00565B06" w:rsidRDefault="00DE6FDA" w:rsidP="00B47E1E">
      <w:pPr>
        <w:pStyle w:val="Heading2"/>
      </w:pPr>
      <w:r>
        <w:t xml:space="preserve">BSc. In Computer Science </w:t>
      </w:r>
      <w:r w:rsidR="007C0E0E" w:rsidRPr="00565B06">
        <w:rPr>
          <w:lang w:val="en-GB" w:bidi="en-GB"/>
        </w:rPr>
        <w:t xml:space="preserve">| </w:t>
      </w:r>
      <w:r>
        <w:rPr>
          <w:rStyle w:val="Emphasis"/>
        </w:rPr>
        <w:t>The Chinese University of Hong Kong</w:t>
      </w:r>
    </w:p>
    <w:p w14:paraId="5F6D75A7" w14:textId="45FDA0BB" w:rsidR="007C0E0E" w:rsidRPr="00565B06" w:rsidRDefault="00DE6FDA" w:rsidP="004F199F">
      <w:pPr>
        <w:pStyle w:val="Heading3"/>
      </w:pPr>
      <w:r>
        <w:t>2019</w:t>
      </w:r>
      <w:r w:rsidR="007C0E0E" w:rsidRPr="00565B06">
        <w:rPr>
          <w:lang w:val="en-GB" w:bidi="en-GB"/>
        </w:rPr>
        <w:t xml:space="preserve"> – </w:t>
      </w:r>
      <w:r w:rsidR="00F533EF">
        <w:t>present</w:t>
      </w:r>
    </w:p>
    <w:p w14:paraId="50425C85" w14:textId="1D1F33CB" w:rsidR="007C0E0E" w:rsidRDefault="00F533EF" w:rsidP="007C0E0E">
      <w:r>
        <w:t>Expected graduation date: July 2023</w:t>
      </w:r>
    </w:p>
    <w:p w14:paraId="5112C218" w14:textId="77777777" w:rsidR="00F533EF" w:rsidRPr="00565B06" w:rsidRDefault="00F533EF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17"/>
        <w:gridCol w:w="8295"/>
      </w:tblGrid>
      <w:tr w:rsidR="005E088C" w:rsidRPr="00565B06" w14:paraId="7F7F99A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CE44D4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7B4E949F" wp14:editId="10A88DD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5E15A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&#13;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D74A8E0" w14:textId="77777777" w:rsidR="005E088C" w:rsidRPr="00565B06" w:rsidRDefault="005B4BDD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A266AF9B96411428849651C36C42295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en-GB" w:bidi="en-GB"/>
                  </w:rPr>
                  <w:t>Experience</w:t>
                </w:r>
              </w:sdtContent>
            </w:sdt>
          </w:p>
        </w:tc>
      </w:tr>
    </w:tbl>
    <w:p w14:paraId="5D36744F" w14:textId="6F0AC0AD" w:rsidR="005E088C" w:rsidRPr="00565B06" w:rsidRDefault="00DE6FDA" w:rsidP="00B47E1E">
      <w:pPr>
        <w:pStyle w:val="Heading2"/>
      </w:pPr>
      <w:r>
        <w:t>Product Engineer</w:t>
      </w:r>
      <w:r w:rsidR="005E088C" w:rsidRPr="00565B06">
        <w:rPr>
          <w:lang w:val="en-GB" w:bidi="en-GB"/>
        </w:rPr>
        <w:t xml:space="preserve"> | </w:t>
      </w:r>
      <w:proofErr w:type="spellStart"/>
      <w:r>
        <w:rPr>
          <w:rStyle w:val="Emphasis"/>
        </w:rPr>
        <w:t>uHey</w:t>
      </w:r>
      <w:proofErr w:type="spellEnd"/>
      <w:r>
        <w:rPr>
          <w:rStyle w:val="Emphasis"/>
        </w:rPr>
        <w:t xml:space="preserve"> Limited</w:t>
      </w:r>
    </w:p>
    <w:p w14:paraId="0D18D00C" w14:textId="4E723E68" w:rsidR="005E088C" w:rsidRPr="00565B06" w:rsidRDefault="00DE6FDA" w:rsidP="004F199F">
      <w:pPr>
        <w:pStyle w:val="Heading3"/>
      </w:pPr>
      <w:r>
        <w:t>june 2021</w:t>
      </w:r>
      <w:r w:rsidR="005E088C" w:rsidRPr="00565B06">
        <w:rPr>
          <w:lang w:val="en-GB" w:bidi="en-GB"/>
        </w:rPr>
        <w:t xml:space="preserve"> – </w:t>
      </w:r>
      <w:r>
        <w:t>present</w:t>
      </w:r>
    </w:p>
    <w:p w14:paraId="3CF4712A" w14:textId="03E32918" w:rsidR="00EB3DCA" w:rsidRDefault="00EB3DCA" w:rsidP="00EB3DCA">
      <w:pPr>
        <w:pStyle w:val="ListParagraph"/>
        <w:numPr>
          <w:ilvl w:val="0"/>
          <w:numId w:val="16"/>
        </w:numPr>
      </w:pPr>
      <w:r>
        <w:t xml:space="preserve">Created and maintained virtual courses for trail running. </w:t>
      </w:r>
    </w:p>
    <w:p w14:paraId="3FE9EB51" w14:textId="77777777" w:rsidR="00EB3DCA" w:rsidRDefault="00EB3DCA" w:rsidP="00EB3DCA">
      <w:pPr>
        <w:pStyle w:val="ListParagraph"/>
        <w:numPr>
          <w:ilvl w:val="0"/>
          <w:numId w:val="16"/>
        </w:numPr>
      </w:pPr>
      <w:r>
        <w:t xml:space="preserve">Managed the website content management system. </w:t>
      </w:r>
    </w:p>
    <w:p w14:paraId="5ED30F05" w14:textId="77777777" w:rsidR="00EB3DCA" w:rsidRDefault="00EB3DCA" w:rsidP="00EB3DCA">
      <w:pPr>
        <w:pStyle w:val="ListParagraph"/>
        <w:numPr>
          <w:ilvl w:val="0"/>
          <w:numId w:val="16"/>
        </w:numPr>
      </w:pPr>
      <w:r>
        <w:t xml:space="preserve">Worked with a database of IoT devices used for events. </w:t>
      </w:r>
    </w:p>
    <w:p w14:paraId="0BF20B91" w14:textId="30B06E19" w:rsidR="005E088C" w:rsidRPr="00565B06" w:rsidRDefault="00EB3DCA" w:rsidP="00EB3DCA">
      <w:pPr>
        <w:pStyle w:val="ListParagraph"/>
        <w:numPr>
          <w:ilvl w:val="0"/>
          <w:numId w:val="16"/>
        </w:numPr>
      </w:pPr>
      <w:r>
        <w:t>Helped organize events with hundreds of participants</w:t>
      </w:r>
      <w:r w:rsidR="003B10EF">
        <w:t>, like the Roast Goose Run and Raleigh Challenge</w:t>
      </w:r>
      <w:r>
        <w:t>.</w:t>
      </w:r>
    </w:p>
    <w:p w14:paraId="07AADF3A" w14:textId="463A6548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143224" w:rsidRPr="00565B06" w14:paraId="5DE3AB5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142626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D56A1DD" wp14:editId="6F8C6191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3A90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AC4E075" w14:textId="77777777" w:rsidR="00143224" w:rsidRPr="00565B06" w:rsidRDefault="005B4BD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F178D3F6B2F4745A85C0481631C50D6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en-GB" w:bidi="en-GB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39"/>
        <w:gridCol w:w="4167"/>
      </w:tblGrid>
      <w:tr w:rsidR="00143224" w:rsidRPr="00565B06" w14:paraId="2141EFBA" w14:textId="77777777" w:rsidTr="002638D6">
        <w:tc>
          <w:tcPr>
            <w:tcW w:w="4139" w:type="dxa"/>
          </w:tcPr>
          <w:p w14:paraId="02310359" w14:textId="3B4F5B54" w:rsidR="00143224" w:rsidRPr="00565B06" w:rsidRDefault="006D5BD3" w:rsidP="00565B06">
            <w:pPr>
              <w:pStyle w:val="ListBullet"/>
              <w:spacing w:after="80"/>
            </w:pPr>
            <w:r>
              <w:t xml:space="preserve">Proficient at Microsoft Office Suite (Microsoft Word, </w:t>
            </w:r>
            <w:proofErr w:type="spellStart"/>
            <w:r>
              <w:t>Powerpoint</w:t>
            </w:r>
            <w:proofErr w:type="spellEnd"/>
            <w:r>
              <w:t>, Excel)</w:t>
            </w:r>
          </w:p>
          <w:p w14:paraId="2D5A1F89" w14:textId="7F72097E" w:rsidR="00316CE4" w:rsidRPr="00565B06" w:rsidRDefault="006D5BD3" w:rsidP="00316CE4">
            <w:pPr>
              <w:pStyle w:val="ListBullet"/>
              <w:spacing w:after="80"/>
            </w:pPr>
            <w:r>
              <w:t>Knowledgeable in C, Java, and Python</w:t>
            </w:r>
          </w:p>
        </w:tc>
        <w:tc>
          <w:tcPr>
            <w:tcW w:w="4167" w:type="dxa"/>
            <w:tcMar>
              <w:left w:w="576" w:type="dxa"/>
            </w:tcMar>
          </w:tcPr>
          <w:p w14:paraId="75789912" w14:textId="235CF4AD" w:rsidR="00143224" w:rsidRPr="00565B06" w:rsidRDefault="006D5BD3" w:rsidP="00565B06">
            <w:pPr>
              <w:pStyle w:val="ListBullet"/>
              <w:spacing w:after="80"/>
            </w:pPr>
            <w:r>
              <w:t>Native in English, Intermediate in Tagalog</w:t>
            </w:r>
          </w:p>
          <w:p w14:paraId="2E953144" w14:textId="64D01D90" w:rsidR="00F904FC" w:rsidRPr="00565B06" w:rsidRDefault="006D5BD3" w:rsidP="00565B06">
            <w:pPr>
              <w:pStyle w:val="ListBullet"/>
              <w:spacing w:after="80"/>
            </w:pPr>
            <w:r>
              <w:t>Flexible and adaptive</w:t>
            </w:r>
          </w:p>
          <w:p w14:paraId="2C8FBC92" w14:textId="79D467B9" w:rsidR="00F904FC" w:rsidRPr="00565B06" w:rsidRDefault="006D5BD3" w:rsidP="00565B06">
            <w:pPr>
              <w:pStyle w:val="ListBullet"/>
              <w:spacing w:after="80"/>
            </w:pPr>
            <w:r>
              <w:t>Good time management</w:t>
            </w:r>
          </w:p>
        </w:tc>
      </w:tr>
    </w:tbl>
    <w:p w14:paraId="3C7C7E5F" w14:textId="194EAD09" w:rsidR="007A0F44" w:rsidRPr="00565B06" w:rsidRDefault="007A0F44" w:rsidP="00316CE4"/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C24B" w14:textId="77777777" w:rsidR="005B4BDD" w:rsidRDefault="005B4BDD" w:rsidP="00F534FB">
      <w:pPr>
        <w:spacing w:after="0"/>
      </w:pPr>
      <w:r>
        <w:separator/>
      </w:r>
    </w:p>
  </w:endnote>
  <w:endnote w:type="continuationSeparator" w:id="0">
    <w:p w14:paraId="5FF161F1" w14:textId="77777777" w:rsidR="005B4BDD" w:rsidRDefault="005B4BD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AAB72" w14:textId="77777777" w:rsidR="00056FE7" w:rsidRDefault="00056FE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316CE4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C063" w14:textId="77777777" w:rsidR="005B4BDD" w:rsidRDefault="005B4BDD" w:rsidP="00F534FB">
      <w:pPr>
        <w:spacing w:after="0"/>
      </w:pPr>
      <w:r>
        <w:separator/>
      </w:r>
    </w:p>
  </w:footnote>
  <w:footnote w:type="continuationSeparator" w:id="0">
    <w:p w14:paraId="1C131308" w14:textId="77777777" w:rsidR="005B4BDD" w:rsidRDefault="005B4BD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3F9C" w14:textId="77777777" w:rsidR="005324B1" w:rsidRDefault="005324B1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2489A6" wp14:editId="2FC19C8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A8C9A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3668D"/>
    <w:multiLevelType w:val="hybridMultilevel"/>
    <w:tmpl w:val="CB261216"/>
    <w:lvl w:ilvl="0" w:tplc="92D80638">
      <w:start w:val="201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DA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AFF"/>
    <w:rsid w:val="000B596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38D6"/>
    <w:rsid w:val="00275C94"/>
    <w:rsid w:val="00277638"/>
    <w:rsid w:val="0028164F"/>
    <w:rsid w:val="002823BE"/>
    <w:rsid w:val="00297ED0"/>
    <w:rsid w:val="002A4EDA"/>
    <w:rsid w:val="002B01E3"/>
    <w:rsid w:val="002B3FC8"/>
    <w:rsid w:val="002C4AF2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10EF"/>
    <w:rsid w:val="003E5D64"/>
    <w:rsid w:val="00403149"/>
    <w:rsid w:val="004037EF"/>
    <w:rsid w:val="00405BAD"/>
    <w:rsid w:val="004113D8"/>
    <w:rsid w:val="00416463"/>
    <w:rsid w:val="00423827"/>
    <w:rsid w:val="00437B8B"/>
    <w:rsid w:val="0045439F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355"/>
    <w:rsid w:val="005A459B"/>
    <w:rsid w:val="005A74EC"/>
    <w:rsid w:val="005B3D67"/>
    <w:rsid w:val="005B437C"/>
    <w:rsid w:val="005B4BDD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5BD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2B6C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6C70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4B6"/>
    <w:rsid w:val="00B25746"/>
    <w:rsid w:val="00B27157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E6FDA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DCA"/>
    <w:rsid w:val="00EE0848"/>
    <w:rsid w:val="00F03B1E"/>
    <w:rsid w:val="00F03F2C"/>
    <w:rsid w:val="00F1202D"/>
    <w:rsid w:val="00F169EF"/>
    <w:rsid w:val="00F217AB"/>
    <w:rsid w:val="00F35A06"/>
    <w:rsid w:val="00F435D3"/>
    <w:rsid w:val="00F46425"/>
    <w:rsid w:val="00F5078D"/>
    <w:rsid w:val="00F533EF"/>
    <w:rsid w:val="00F534FB"/>
    <w:rsid w:val="00F56232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CD7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EB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icho/Desktop/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63B3E23E8B249ADCE10627B7D2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2DD5-FC80-0E48-9BE1-68E0E69EDAA3}"/>
      </w:docPartPr>
      <w:docPartBody>
        <w:p w:rsidR="00D62E54" w:rsidRDefault="00B20DF0">
          <w:pPr>
            <w:pStyle w:val="51763B3E23E8B249ADCE10627B7D2A39"/>
          </w:pPr>
          <w:r w:rsidRPr="009D0878">
            <w:rPr>
              <w:lang w:val="en-GB" w:bidi="en-GB"/>
            </w:rPr>
            <w:t>Address</w:t>
          </w:r>
        </w:p>
      </w:docPartBody>
    </w:docPart>
    <w:docPart>
      <w:docPartPr>
        <w:name w:val="AEB65107B87BFE48B5627F0FFCE54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51CAC-7E06-1141-AC70-B4C575D9D4C5}"/>
      </w:docPartPr>
      <w:docPartBody>
        <w:p w:rsidR="00D62E54" w:rsidRDefault="00B20DF0">
          <w:pPr>
            <w:pStyle w:val="AEB65107B87BFE48B5627F0FFCE545F2"/>
          </w:pPr>
          <w:r w:rsidRPr="009D0878">
            <w:rPr>
              <w:lang w:val="en-GB" w:bidi="en-GB"/>
            </w:rPr>
            <w:t>Phone number</w:t>
          </w:r>
        </w:p>
      </w:docPartBody>
    </w:docPart>
    <w:docPart>
      <w:docPartPr>
        <w:name w:val="C9DBB96CB4661341A9BC7029E86A7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951FA-AA9F-024C-95D7-A8AF8622501B}"/>
      </w:docPartPr>
      <w:docPartBody>
        <w:p w:rsidR="00D62E54" w:rsidRDefault="00B20DF0">
          <w:pPr>
            <w:pStyle w:val="C9DBB96CB4661341A9BC7029E86A73E7"/>
          </w:pPr>
          <w:r w:rsidRPr="009D0878">
            <w:rPr>
              <w:lang w:val="en-GB" w:bidi="en-GB"/>
            </w:rPr>
            <w:t>Email address</w:t>
          </w:r>
        </w:p>
      </w:docPartBody>
    </w:docPart>
    <w:docPart>
      <w:docPartPr>
        <w:name w:val="51AE4ADEF9E49D46B2546FE565DC3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F65E-8AE4-7F44-B71B-C7F10F7B9B03}"/>
      </w:docPartPr>
      <w:docPartBody>
        <w:p w:rsidR="00D62E54" w:rsidRDefault="00B20DF0">
          <w:pPr>
            <w:pStyle w:val="51AE4ADEF9E49D46B2546FE565DC3C93"/>
          </w:pPr>
          <w:r w:rsidRPr="009D0878">
            <w:rPr>
              <w:lang w:val="en-GB" w:bidi="en-GB"/>
            </w:rPr>
            <w:t>LinkedIn profile</w:t>
          </w:r>
        </w:p>
      </w:docPartBody>
    </w:docPart>
    <w:docPart>
      <w:docPartPr>
        <w:name w:val="1D09FA780C8CF24B906792D00EF3F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EC3BB-2F8C-A34D-A987-29B849A233A2}"/>
      </w:docPartPr>
      <w:docPartBody>
        <w:p w:rsidR="00D62E54" w:rsidRDefault="00B20DF0">
          <w:pPr>
            <w:pStyle w:val="1D09FA780C8CF24B906792D00EF3F3A7"/>
          </w:pPr>
          <w:r w:rsidRPr="00565B06">
            <w:rPr>
              <w:lang w:val="en-GB" w:bidi="en-GB"/>
            </w:rPr>
            <w:t>Education</w:t>
          </w:r>
        </w:p>
      </w:docPartBody>
    </w:docPart>
    <w:docPart>
      <w:docPartPr>
        <w:name w:val="4A266AF9B96411428849651C36C42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FCBEB-E33C-1645-BC61-1B7CE35FC28F}"/>
      </w:docPartPr>
      <w:docPartBody>
        <w:p w:rsidR="00D62E54" w:rsidRDefault="00B20DF0">
          <w:pPr>
            <w:pStyle w:val="4A266AF9B96411428849651C36C42295"/>
          </w:pPr>
          <w:r w:rsidRPr="00565B06">
            <w:rPr>
              <w:lang w:val="en-GB" w:bidi="en-GB"/>
            </w:rPr>
            <w:t>Experience</w:t>
          </w:r>
        </w:p>
      </w:docPartBody>
    </w:docPart>
    <w:docPart>
      <w:docPartPr>
        <w:name w:val="DF178D3F6B2F4745A85C0481631C5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AD4F-4B9C-9F41-963A-537FD60C3463}"/>
      </w:docPartPr>
      <w:docPartBody>
        <w:p w:rsidR="00D62E54" w:rsidRDefault="00B20DF0">
          <w:pPr>
            <w:pStyle w:val="DF178D3F6B2F4745A85C0481631C50D6"/>
          </w:pPr>
          <w:r w:rsidRPr="00565B06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0"/>
    <w:rsid w:val="00462A8E"/>
    <w:rsid w:val="00B20DF0"/>
    <w:rsid w:val="00D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63B3E23E8B249ADCE10627B7D2A39">
    <w:name w:val="51763B3E23E8B249ADCE10627B7D2A39"/>
  </w:style>
  <w:style w:type="paragraph" w:customStyle="1" w:styleId="AEB65107B87BFE48B5627F0FFCE545F2">
    <w:name w:val="AEB65107B87BFE48B5627F0FFCE545F2"/>
  </w:style>
  <w:style w:type="paragraph" w:customStyle="1" w:styleId="C9DBB96CB4661341A9BC7029E86A73E7">
    <w:name w:val="C9DBB96CB4661341A9BC7029E86A73E7"/>
  </w:style>
  <w:style w:type="paragraph" w:customStyle="1" w:styleId="51AE4ADEF9E49D46B2546FE565DC3C93">
    <w:name w:val="51AE4ADEF9E49D46B2546FE565DC3C93"/>
  </w:style>
  <w:style w:type="paragraph" w:customStyle="1" w:styleId="1D09FA780C8CF24B906792D00EF3F3A7">
    <w:name w:val="1D09FA780C8CF24B906792D00EF3F3A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266AF9B96411428849651C36C42295">
    <w:name w:val="4A266AF9B96411428849651C36C42295"/>
  </w:style>
  <w:style w:type="paragraph" w:customStyle="1" w:styleId="DF178D3F6B2F4745A85C0481631C50D6">
    <w:name w:val="DF178D3F6B2F4745A85C0481631C5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Hong Kong</CompanyAddress>
  <CompanyPhone>6697 1890</CompanyPhone>
  <CompanyFax/>
  <CompanyEmail>principe.jericho@gmail.com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/jerichoprincipe</cp:keywords>
  <dc:description/>
  <cp:lastModifiedBy/>
  <cp:revision>1</cp:revision>
  <dcterms:created xsi:type="dcterms:W3CDTF">2021-10-10T13:26:00Z</dcterms:created>
  <dcterms:modified xsi:type="dcterms:W3CDTF">2021-10-10T13:26:00Z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